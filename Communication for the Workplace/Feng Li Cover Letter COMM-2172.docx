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B16" w:rsidRPr="00A412BF" w:rsidRDefault="001B5391" w:rsidP="00A412BF">
      <w:pPr>
        <w:pStyle w:val="Heading1"/>
        <w:pBdr>
          <w:bottom w:val="thinThickSmallGap" w:sz="24" w:space="1" w:color="auto"/>
        </w:pBdr>
        <w:spacing w:before="240" w:after="240"/>
        <w:rPr>
          <w:rFonts w:ascii="Arial" w:hAnsi="Arial" w:cs="Arial"/>
          <w:sz w:val="24"/>
          <w:szCs w:val="24"/>
        </w:rPr>
      </w:pPr>
      <w:r w:rsidRPr="00A412BF">
        <w:rPr>
          <w:rFonts w:ascii="Arial" w:hAnsi="Arial" w:cs="Arial"/>
          <w:sz w:val="24"/>
          <w:szCs w:val="24"/>
        </w:rPr>
        <w:t>Felix LI</w:t>
      </w:r>
    </w:p>
    <w:p w:rsidR="001B5391" w:rsidRPr="00A412BF" w:rsidRDefault="001B5391" w:rsidP="003C5FB5">
      <w:pPr>
        <w:rPr>
          <w:rFonts w:ascii="Arial" w:hAnsi="Arial" w:cs="Arial"/>
          <w:color w:val="auto"/>
          <w:szCs w:val="22"/>
          <w:lang w:eastAsia="zh-CN"/>
        </w:rPr>
      </w:pPr>
      <w:r w:rsidRPr="00A412BF">
        <w:rPr>
          <w:rFonts w:ascii="Arial" w:hAnsi="Arial" w:cs="Arial"/>
          <w:color w:val="auto"/>
          <w:szCs w:val="22"/>
        </w:rPr>
        <w:t>613-883-9886</w:t>
      </w:r>
      <w:r w:rsidR="00581073" w:rsidRPr="00A412BF">
        <w:rPr>
          <w:rFonts w:ascii="Arial" w:hAnsi="Arial" w:cs="Arial"/>
          <w:color w:val="auto"/>
          <w:szCs w:val="22"/>
        </w:rPr>
        <w:t xml:space="preserve"> </w:t>
      </w:r>
      <w:r w:rsidRPr="00A412BF">
        <w:rPr>
          <w:rFonts w:ascii="Arial" w:hAnsi="Arial" w:cs="Arial"/>
          <w:color w:val="auto"/>
          <w:szCs w:val="22"/>
        </w:rPr>
        <w:t xml:space="preserve">| </w:t>
      </w:r>
      <w:hyperlink r:id="rId11" w:history="1">
        <w:r w:rsidRPr="00A412BF">
          <w:rPr>
            <w:rStyle w:val="Hyperlink"/>
            <w:rFonts w:ascii="Arial" w:hAnsi="Arial" w:cs="Arial"/>
            <w:szCs w:val="22"/>
          </w:rPr>
          <w:t>felixli.future@gmail.com</w:t>
        </w:r>
      </w:hyperlink>
      <w:r w:rsidR="00581073" w:rsidRPr="00A412BF">
        <w:rPr>
          <w:rFonts w:ascii="Arial" w:hAnsi="Arial" w:cs="Arial"/>
          <w:color w:val="auto"/>
          <w:szCs w:val="22"/>
        </w:rPr>
        <w:t xml:space="preserve"> </w:t>
      </w:r>
      <w:r w:rsidRPr="00A412BF">
        <w:rPr>
          <w:rFonts w:ascii="Arial" w:hAnsi="Arial" w:cs="Arial"/>
          <w:color w:val="auto"/>
          <w:szCs w:val="22"/>
        </w:rPr>
        <w:t>| Winnipeg, MB, CA</w:t>
      </w:r>
      <w:r w:rsidR="00581073" w:rsidRPr="00A412BF">
        <w:rPr>
          <w:rFonts w:ascii="Arial" w:hAnsi="Arial" w:cs="Arial"/>
          <w:color w:val="auto"/>
          <w:szCs w:val="22"/>
        </w:rPr>
        <w:t xml:space="preserve"> | </w:t>
      </w:r>
      <w:hyperlink r:id="rId12" w:history="1">
        <w:r w:rsidR="00C72F5C" w:rsidRPr="00A412BF">
          <w:rPr>
            <w:rStyle w:val="Hyperlink"/>
            <w:rFonts w:ascii="Arial" w:hAnsi="Arial" w:cs="Arial"/>
            <w:szCs w:val="22"/>
          </w:rPr>
          <w:t>www.linkedin.com/in/feng-li-felix</w:t>
        </w:r>
      </w:hyperlink>
    </w:p>
    <w:p w:rsidR="003406CB" w:rsidRPr="00A412BF" w:rsidRDefault="003406CB" w:rsidP="003C5FB5">
      <w:pPr>
        <w:rPr>
          <w:rFonts w:ascii="Arial" w:hAnsi="Arial" w:cs="Arial"/>
          <w:color w:val="auto"/>
          <w:sz w:val="10"/>
          <w:szCs w:val="10"/>
        </w:rPr>
      </w:pPr>
    </w:p>
    <w:p w:rsidR="00440EC0" w:rsidRPr="00A412BF" w:rsidRDefault="00440EC0" w:rsidP="003C5FB5">
      <w:pPr>
        <w:rPr>
          <w:rFonts w:ascii="Arial" w:hAnsi="Arial" w:cs="Arial"/>
          <w:color w:val="auto"/>
          <w:szCs w:val="22"/>
        </w:rPr>
      </w:pPr>
      <w:r w:rsidRPr="00A412BF">
        <w:rPr>
          <w:rFonts w:ascii="Arial" w:hAnsi="Arial" w:cs="Arial"/>
          <w:color w:val="auto"/>
          <w:szCs w:val="22"/>
        </w:rPr>
        <w:t>Monday, September 16, 2025</w:t>
      </w:r>
    </w:p>
    <w:p w:rsidR="00440EC0" w:rsidRPr="00A412BF" w:rsidRDefault="00440EC0" w:rsidP="003C5FB5">
      <w:pPr>
        <w:rPr>
          <w:rFonts w:ascii="Arial" w:hAnsi="Arial" w:cs="Arial"/>
          <w:color w:val="auto"/>
          <w:sz w:val="10"/>
          <w:szCs w:val="10"/>
        </w:rPr>
      </w:pPr>
    </w:p>
    <w:p w:rsidR="004B2C28" w:rsidRPr="00A412BF" w:rsidRDefault="002F337F" w:rsidP="004B2C28">
      <w:pPr>
        <w:rPr>
          <w:rFonts w:ascii="Arial" w:hAnsi="Arial" w:cs="Arial"/>
          <w:b/>
          <w:bCs/>
          <w:color w:val="auto"/>
          <w:szCs w:val="22"/>
        </w:rPr>
      </w:pPr>
      <w:r w:rsidRPr="00A412BF">
        <w:rPr>
          <w:rFonts w:ascii="Arial" w:hAnsi="Arial" w:cs="Arial"/>
          <w:b/>
          <w:bCs/>
          <w:color w:val="auto"/>
          <w:szCs w:val="22"/>
        </w:rPr>
        <w:t>Diana</w:t>
      </w:r>
      <w:r w:rsidR="004B2C28" w:rsidRPr="00A412BF">
        <w:rPr>
          <w:rFonts w:ascii="Arial" w:hAnsi="Arial" w:cs="Arial"/>
          <w:b/>
          <w:bCs/>
          <w:color w:val="auto"/>
          <w:szCs w:val="22"/>
        </w:rPr>
        <w:t xml:space="preserve"> </w:t>
      </w:r>
      <w:proofErr w:type="spellStart"/>
      <w:r w:rsidRPr="00A412BF">
        <w:rPr>
          <w:rFonts w:ascii="Arial" w:hAnsi="Arial" w:cs="Arial"/>
          <w:b/>
          <w:bCs/>
          <w:color w:val="auto"/>
          <w:szCs w:val="22"/>
        </w:rPr>
        <w:t>Kwitechi</w:t>
      </w:r>
      <w:proofErr w:type="spellEnd"/>
      <w:r w:rsidR="004B2C28" w:rsidRPr="00A412BF">
        <w:rPr>
          <w:rFonts w:ascii="Arial" w:hAnsi="Arial" w:cs="Arial"/>
          <w:b/>
          <w:bCs/>
          <w:color w:val="auto"/>
          <w:szCs w:val="22"/>
        </w:rPr>
        <w:t xml:space="preserve">  </w:t>
      </w:r>
    </w:p>
    <w:p w:rsidR="004B2C28" w:rsidRPr="00A412BF" w:rsidRDefault="002F337F" w:rsidP="004B2C28">
      <w:pPr>
        <w:rPr>
          <w:rFonts w:ascii="Arial" w:hAnsi="Arial" w:cs="Arial"/>
          <w:color w:val="auto"/>
          <w:szCs w:val="22"/>
          <w:lang w:eastAsia="zh-CN"/>
        </w:rPr>
      </w:pPr>
      <w:r w:rsidRPr="00A412BF">
        <w:rPr>
          <w:rFonts w:ascii="Arial" w:hAnsi="Arial" w:cs="Arial"/>
          <w:color w:val="auto"/>
          <w:szCs w:val="22"/>
        </w:rPr>
        <w:t>Talent Acquisition Manager</w:t>
      </w:r>
    </w:p>
    <w:p w:rsidR="00440EC0" w:rsidRPr="00A412BF" w:rsidRDefault="00440EC0" w:rsidP="003C5FB5">
      <w:pPr>
        <w:rPr>
          <w:rFonts w:ascii="Arial" w:hAnsi="Arial" w:cs="Arial"/>
          <w:color w:val="auto"/>
          <w:szCs w:val="22"/>
        </w:rPr>
      </w:pPr>
      <w:r w:rsidRPr="00A412BF">
        <w:rPr>
          <w:rFonts w:ascii="Arial" w:hAnsi="Arial" w:cs="Arial"/>
          <w:color w:val="auto"/>
          <w:szCs w:val="22"/>
        </w:rPr>
        <w:t>Pollard Banknote Limited</w:t>
      </w:r>
    </w:p>
    <w:p w:rsidR="0046650C" w:rsidRPr="00A412BF" w:rsidRDefault="009864DD" w:rsidP="0046650C">
      <w:pPr>
        <w:rPr>
          <w:rFonts w:ascii="Arial" w:hAnsi="Arial" w:cs="Arial"/>
          <w:color w:val="auto"/>
          <w:szCs w:val="22"/>
        </w:rPr>
      </w:pPr>
      <w:r w:rsidRPr="00A412BF">
        <w:rPr>
          <w:rFonts w:ascii="Arial" w:hAnsi="Arial" w:cs="Arial"/>
          <w:color w:val="auto"/>
          <w:szCs w:val="22"/>
          <w:shd w:val="clear" w:color="auto" w:fill="FFFFFF"/>
        </w:rPr>
        <w:t>140 Otter Street</w:t>
      </w:r>
    </w:p>
    <w:p w:rsidR="0069659C" w:rsidRPr="00A412BF" w:rsidRDefault="0069659C" w:rsidP="0046650C">
      <w:pPr>
        <w:rPr>
          <w:rFonts w:ascii="Arial" w:hAnsi="Arial" w:cs="Arial"/>
          <w:color w:val="auto"/>
          <w:szCs w:val="22"/>
          <w:lang w:eastAsia="zh-CN"/>
        </w:rPr>
      </w:pPr>
      <w:r w:rsidRPr="00A412BF">
        <w:rPr>
          <w:rFonts w:ascii="Arial" w:hAnsi="Arial" w:cs="Arial"/>
          <w:color w:val="auto"/>
          <w:szCs w:val="22"/>
        </w:rPr>
        <w:t xml:space="preserve">Winnipeg, MB R3T </w:t>
      </w:r>
      <w:r w:rsidR="009864DD" w:rsidRPr="00A412BF">
        <w:rPr>
          <w:rFonts w:ascii="Arial" w:hAnsi="Arial" w:cs="Arial"/>
          <w:color w:val="auto"/>
          <w:szCs w:val="22"/>
        </w:rPr>
        <w:t>0M8</w:t>
      </w:r>
    </w:p>
    <w:p w:rsidR="00DB7C78" w:rsidRPr="00A412BF" w:rsidRDefault="00DB7C78" w:rsidP="00DB7C78">
      <w:pPr>
        <w:rPr>
          <w:rFonts w:ascii="Arial" w:hAnsi="Arial" w:cs="Arial"/>
          <w:color w:val="auto"/>
          <w:sz w:val="16"/>
          <w:szCs w:val="16"/>
          <w:lang w:eastAsia="zh-CN"/>
        </w:rPr>
      </w:pPr>
    </w:p>
    <w:p w:rsidR="003C7EB4" w:rsidRPr="00A412BF" w:rsidRDefault="00F56966" w:rsidP="00DB7C78">
      <w:pPr>
        <w:rPr>
          <w:rFonts w:ascii="Arial" w:hAnsi="Arial" w:cs="Arial"/>
          <w:b/>
          <w:bCs/>
          <w:color w:val="auto"/>
          <w:szCs w:val="22"/>
        </w:rPr>
      </w:pPr>
      <w:r w:rsidRPr="00A412BF">
        <w:rPr>
          <w:rFonts w:ascii="Arial" w:hAnsi="Arial" w:cs="Arial"/>
          <w:b/>
          <w:bCs/>
          <w:color w:val="auto"/>
          <w:szCs w:val="22"/>
        </w:rPr>
        <w:t>RE:</w:t>
      </w:r>
      <w:r w:rsidR="00DB7C78" w:rsidRPr="00A412BF">
        <w:rPr>
          <w:rFonts w:ascii="Arial" w:hAnsi="Arial" w:cs="Arial"/>
          <w:b/>
          <w:bCs/>
          <w:color w:val="auto"/>
          <w:szCs w:val="22"/>
        </w:rPr>
        <w:t xml:space="preserve"> </w:t>
      </w:r>
      <w:r w:rsidR="00AC270C" w:rsidRPr="00A412BF">
        <w:rPr>
          <w:rFonts w:ascii="Arial" w:hAnsi="Arial" w:cs="Arial"/>
          <w:b/>
          <w:bCs/>
          <w:color w:val="auto"/>
          <w:szCs w:val="22"/>
        </w:rPr>
        <w:t xml:space="preserve">Senior </w:t>
      </w:r>
      <w:r w:rsidR="00017DAC" w:rsidRPr="00A412BF">
        <w:rPr>
          <w:rFonts w:ascii="Arial" w:hAnsi="Arial" w:cs="Arial"/>
          <w:b/>
          <w:bCs/>
          <w:color w:val="auto"/>
          <w:szCs w:val="22"/>
        </w:rPr>
        <w:t>Software Developer</w:t>
      </w:r>
    </w:p>
    <w:p w:rsidR="002414D7" w:rsidRPr="00A412BF" w:rsidRDefault="002414D7" w:rsidP="00DB7C78">
      <w:pPr>
        <w:rPr>
          <w:rFonts w:ascii="Arial" w:hAnsi="Arial" w:cs="Arial"/>
          <w:b/>
          <w:bCs/>
          <w:color w:val="auto"/>
          <w:sz w:val="10"/>
          <w:szCs w:val="10"/>
        </w:rPr>
      </w:pPr>
    </w:p>
    <w:p w:rsidR="00DB7C78" w:rsidRPr="00A412BF" w:rsidRDefault="00DB7C78" w:rsidP="002414D7">
      <w:pPr>
        <w:spacing w:line="276" w:lineRule="auto"/>
        <w:jc w:val="left"/>
        <w:rPr>
          <w:rFonts w:ascii="Arial" w:eastAsia="Times New Roman" w:hAnsi="Arial" w:cs="Arial"/>
          <w:color w:val="auto"/>
          <w:szCs w:val="22"/>
        </w:rPr>
      </w:pPr>
      <w:bookmarkStart w:id="0" w:name="OLE_LINK1"/>
      <w:r w:rsidRPr="00A412BF">
        <w:rPr>
          <w:rFonts w:ascii="Arial" w:eastAsia="Times New Roman" w:hAnsi="Arial" w:cs="Arial"/>
          <w:color w:val="auto"/>
          <w:szCs w:val="22"/>
        </w:rPr>
        <w:t xml:space="preserve">Dear </w:t>
      </w:r>
      <w:r w:rsidR="003406CB" w:rsidRPr="00A412BF">
        <w:rPr>
          <w:rFonts w:ascii="Arial" w:eastAsia="Times New Roman" w:hAnsi="Arial" w:cs="Arial"/>
          <w:color w:val="auto"/>
          <w:szCs w:val="22"/>
        </w:rPr>
        <w:t>Diana Kwitechi</w:t>
      </w:r>
      <w:r w:rsidRPr="00A412BF">
        <w:rPr>
          <w:rFonts w:ascii="Arial" w:eastAsia="Times New Roman" w:hAnsi="Arial" w:cs="Arial"/>
          <w:color w:val="auto"/>
          <w:szCs w:val="22"/>
        </w:rPr>
        <w:t>,</w:t>
      </w:r>
    </w:p>
    <w:p w:rsidR="002414D7" w:rsidRPr="00A412BF" w:rsidRDefault="002414D7" w:rsidP="002414D7">
      <w:pPr>
        <w:spacing w:line="276" w:lineRule="auto"/>
        <w:jc w:val="left"/>
        <w:rPr>
          <w:rFonts w:ascii="Arial" w:eastAsia="Times New Roman" w:hAnsi="Arial" w:cs="Arial"/>
          <w:color w:val="auto"/>
          <w:sz w:val="10"/>
          <w:szCs w:val="10"/>
          <w:lang w:eastAsia="zh-CN"/>
        </w:rPr>
      </w:pPr>
    </w:p>
    <w:p w:rsidR="00AB120E" w:rsidRPr="00A412BF" w:rsidRDefault="00F66C5D" w:rsidP="00F66C5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412BF">
        <w:rPr>
          <w:rFonts w:ascii="Arial" w:hAnsi="Arial" w:cs="Arial"/>
          <w:color w:val="000000"/>
          <w:sz w:val="22"/>
          <w:szCs w:val="22"/>
        </w:rPr>
        <w:t xml:space="preserve">Years ago, the lottery industry seemed like a mystery—I was curious how millions of players and thousands of retailers could be supported securely and reliably. Later, when I had the opportunity to work on lottery platforms, I was impressed by the complexity and resilience of these systems. That experience sparked my long-term passion for building trusted, high-performing platforms. I am Felix, and I would be proud to bring this passion and my technical expertise </w:t>
      </w:r>
      <w:r w:rsidR="00987FF5" w:rsidRPr="00A412BF">
        <w:rPr>
          <w:rFonts w:ascii="Arial" w:hAnsi="Arial" w:cs="Arial"/>
          <w:color w:val="000000"/>
          <w:sz w:val="22"/>
          <w:szCs w:val="22"/>
        </w:rPr>
        <w:t xml:space="preserve">to Pollard Digital Solutions as a Senior Software Developer, contributing to </w:t>
      </w:r>
      <w:r w:rsidRPr="00A412BF">
        <w:rPr>
          <w:rFonts w:ascii="Arial" w:hAnsi="Arial" w:cs="Arial"/>
          <w:color w:val="000000"/>
          <w:sz w:val="22"/>
          <w:szCs w:val="22"/>
        </w:rPr>
        <w:t>Pollard’s mission to deliver engaging, reliable experiences that millions of players can depend on and enjoy.</w:t>
      </w:r>
    </w:p>
    <w:p w:rsidR="00987FF5" w:rsidRPr="00A412BF" w:rsidRDefault="00987FF5" w:rsidP="00FD1EF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0"/>
          <w:szCs w:val="10"/>
        </w:rPr>
      </w:pPr>
    </w:p>
    <w:p w:rsidR="00BB63C1" w:rsidRPr="00A412BF" w:rsidRDefault="00BB63C1" w:rsidP="00BB63C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412BF">
        <w:rPr>
          <w:rFonts w:ascii="Arial" w:hAnsi="Arial" w:cs="Arial"/>
          <w:color w:val="000000"/>
          <w:sz w:val="22"/>
          <w:szCs w:val="22"/>
        </w:rPr>
        <w:t>I bring a unique combination of lottery industry insight and technical expertise. I have hands-on experience with lottery platforms and a deep understanding of complex, secure, high-performing systems that support millions of players and thousands of retail locations. Alongside this, I bring over five years of software development experience working with Java, Spring Boot, microservices, and cloud-native systems, consistently delivering scalable, maintainable, and testable solutions with high quality and reliability. Additionally, I have collaborated effectively within agile teams, conducted code reviews, and promoted best practices to ensure efficient and high-quality software delivery. My problem-solving skills extend to addressing complex challenges in microservices and distributed systems, while continuously adopting new technologies and fostering innovation. I am confident my expertise not only meets the role’s requirements but also enables me to add considerable value to the team.</w:t>
      </w:r>
    </w:p>
    <w:p w:rsidR="00BB63C1" w:rsidRPr="00A412BF" w:rsidRDefault="00BB63C1" w:rsidP="00BB63C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10"/>
          <w:szCs w:val="10"/>
        </w:rPr>
      </w:pPr>
    </w:p>
    <w:p w:rsidR="009153E5" w:rsidRPr="00A412BF" w:rsidRDefault="00BB63C1" w:rsidP="00BB63C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412BF">
        <w:rPr>
          <w:rFonts w:ascii="Arial" w:hAnsi="Arial" w:cs="Arial"/>
          <w:color w:val="000000"/>
          <w:sz w:val="22"/>
          <w:szCs w:val="22"/>
        </w:rPr>
        <w:t>I am confident I can bring significant value to Pollard Digital Solutions. My contributions include enhancing system quality and reliability by delivering clean, high-performance code and robust systems that minimize errors, reduce operational risks, and lower long-term costs. I can also help increase team efficiency and capability by optimizing development processes, applying industry best practices, and mentoring team members to improve both delivery speed and technical skills. Furthermore, I aim to drive innovation by introducing scalable solutions to tackle complex technical challenges, improve platform performance, and foster a culture of continuous improvement.</w:t>
      </w:r>
    </w:p>
    <w:p w:rsidR="00572BE8" w:rsidRPr="00A412BF" w:rsidRDefault="00572BE8" w:rsidP="00BB63C1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10"/>
          <w:szCs w:val="10"/>
        </w:rPr>
      </w:pPr>
    </w:p>
    <w:p w:rsidR="009153E5" w:rsidRPr="00A412BF" w:rsidRDefault="00897856" w:rsidP="00572BE8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412BF">
        <w:rPr>
          <w:rFonts w:ascii="Arial" w:hAnsi="Arial" w:cs="Arial"/>
          <w:color w:val="000000"/>
          <w:sz w:val="22"/>
          <w:szCs w:val="22"/>
        </w:rPr>
        <w:t xml:space="preserve">I am excited about the opportunity to join Pollard Digital Solutions as a Software Developer. With my background in the lottery industry and expertise in </w:t>
      </w:r>
      <w:r w:rsidR="006F4E9D" w:rsidRPr="00A412BF">
        <w:rPr>
          <w:rFonts w:ascii="Arial" w:hAnsi="Arial" w:cs="Arial"/>
          <w:color w:val="000000"/>
          <w:sz w:val="22"/>
          <w:szCs w:val="22"/>
        </w:rPr>
        <w:t>software development</w:t>
      </w:r>
      <w:r w:rsidRPr="00A412BF">
        <w:rPr>
          <w:rFonts w:ascii="Arial" w:hAnsi="Arial" w:cs="Arial"/>
          <w:color w:val="000000"/>
          <w:sz w:val="22"/>
          <w:szCs w:val="22"/>
        </w:rPr>
        <w:t>, I am confident I can make a meaningful contribution.</w:t>
      </w:r>
      <w:r w:rsidRPr="00A412B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A412BF">
        <w:rPr>
          <w:rStyle w:val="Strong"/>
          <w:rFonts w:ascii="Arial" w:hAnsi="Arial" w:cs="Arial"/>
          <w:b w:val="0"/>
          <w:bCs w:val="0"/>
          <w:color w:val="000000"/>
          <w:sz w:val="22"/>
          <w:szCs w:val="22"/>
        </w:rPr>
        <w:t>More importantly, I am eager to work alongside your team to drive Pollard’s digital transformation and strengthen the trusted platforms that millions of players rely on.</w:t>
      </w:r>
      <w:r w:rsidRPr="00A412BF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A412BF">
        <w:rPr>
          <w:rFonts w:ascii="Arial" w:hAnsi="Arial" w:cs="Arial"/>
          <w:color w:val="000000"/>
          <w:sz w:val="22"/>
          <w:szCs w:val="22"/>
        </w:rPr>
        <w:t>Thank you for considering my application</w:t>
      </w:r>
      <w:r w:rsidR="00572BE8" w:rsidRPr="00A412BF">
        <w:rPr>
          <w:rFonts w:ascii="Arial" w:hAnsi="Arial" w:cs="Arial"/>
          <w:color w:val="000000"/>
          <w:sz w:val="22"/>
          <w:szCs w:val="22"/>
        </w:rPr>
        <w:t>.</w:t>
      </w:r>
      <w:r w:rsidR="00C77229" w:rsidRPr="00A412BF">
        <w:rPr>
          <w:rFonts w:ascii="Arial" w:hAnsi="Arial" w:cs="Arial"/>
          <w:color w:val="000000"/>
          <w:sz w:val="27"/>
          <w:szCs w:val="27"/>
        </w:rPr>
        <w:t xml:space="preserve"> </w:t>
      </w:r>
      <w:r w:rsidR="00C77229" w:rsidRPr="00A412BF">
        <w:rPr>
          <w:rFonts w:ascii="Arial" w:hAnsi="Arial" w:cs="Arial"/>
          <w:color w:val="000000"/>
          <w:sz w:val="22"/>
          <w:szCs w:val="22"/>
        </w:rPr>
        <w:t>I look forward to discussing how I can support Pollard’s digital lottery innovation while further developing my skills and professional growth.</w:t>
      </w:r>
    </w:p>
    <w:bookmarkEnd w:id="0"/>
    <w:p w:rsidR="00897856" w:rsidRPr="00A412BF" w:rsidRDefault="00897856" w:rsidP="009153E5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16"/>
          <w:szCs w:val="16"/>
        </w:rPr>
      </w:pPr>
    </w:p>
    <w:p w:rsidR="00DB7C78" w:rsidRPr="00A412BF" w:rsidRDefault="00D10193" w:rsidP="009153E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412BF">
        <w:rPr>
          <w:rFonts w:ascii="Arial" w:hAnsi="Arial" w:cs="Arial"/>
          <w:sz w:val="22"/>
          <w:szCs w:val="22"/>
        </w:rPr>
        <w:t>Sincerely,</w:t>
      </w:r>
      <w:r w:rsidRPr="00A412BF">
        <w:rPr>
          <w:rFonts w:ascii="Arial" w:hAnsi="Arial" w:cs="Arial"/>
          <w:sz w:val="22"/>
          <w:szCs w:val="22"/>
        </w:rPr>
        <w:br/>
      </w:r>
      <w:r w:rsidR="000B37F5" w:rsidRPr="00A412BF">
        <w:rPr>
          <w:rStyle w:val="Strong"/>
          <w:rFonts w:ascii="Arial" w:hAnsi="Arial" w:cs="Arial"/>
          <w:b w:val="0"/>
          <w:bCs w:val="0"/>
          <w:sz w:val="22"/>
          <w:szCs w:val="22"/>
        </w:rPr>
        <w:t>Felix</w:t>
      </w:r>
      <w:r w:rsidRPr="00A412BF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Li</w:t>
      </w:r>
    </w:p>
    <w:sectPr w:rsidR="00DB7C78" w:rsidRPr="00A412BF" w:rsidSect="00B77F89">
      <w:footerReference w:type="even" r:id="rId13"/>
      <w:footerReference w:type="default" r:id="rId14"/>
      <w:pgSz w:w="12240" w:h="15840" w:code="1"/>
      <w:pgMar w:top="720" w:right="720" w:bottom="720" w:left="720" w:header="706" w:footer="70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535C" w:rsidRDefault="0026535C" w:rsidP="001B5391">
      <w:r>
        <w:separator/>
      </w:r>
    </w:p>
  </w:endnote>
  <w:endnote w:type="continuationSeparator" w:id="0">
    <w:p w:rsidR="0026535C" w:rsidRDefault="0026535C" w:rsidP="001B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61905077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44341348"/>
      <w:docPartObj>
        <w:docPartGallery w:val="Page Numbers (Bottom of Page)"/>
        <w:docPartUnique/>
      </w:docPartObj>
    </w:sdtPr>
    <w:sdtContent>
      <w:p w:rsidR="00AB16DA" w:rsidRDefault="00AB16DA" w:rsidP="00894C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B16DA" w:rsidRDefault="00AB16DA" w:rsidP="00AB16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535C" w:rsidRDefault="0026535C" w:rsidP="001B5391">
      <w:r>
        <w:separator/>
      </w:r>
    </w:p>
  </w:footnote>
  <w:footnote w:type="continuationSeparator" w:id="0">
    <w:p w:rsidR="0026535C" w:rsidRDefault="0026535C" w:rsidP="001B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65AA1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28390B"/>
    <w:multiLevelType w:val="hybridMultilevel"/>
    <w:tmpl w:val="FC84D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D048B"/>
    <w:multiLevelType w:val="multilevel"/>
    <w:tmpl w:val="F46C7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76E2B"/>
    <w:multiLevelType w:val="hybridMultilevel"/>
    <w:tmpl w:val="7E0AECE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C143A0"/>
    <w:multiLevelType w:val="multilevel"/>
    <w:tmpl w:val="254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378B1"/>
    <w:multiLevelType w:val="multilevel"/>
    <w:tmpl w:val="D7428C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8512F"/>
    <w:multiLevelType w:val="multilevel"/>
    <w:tmpl w:val="8650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54834"/>
    <w:multiLevelType w:val="hybridMultilevel"/>
    <w:tmpl w:val="B006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A048B"/>
    <w:multiLevelType w:val="hybridMultilevel"/>
    <w:tmpl w:val="DAF20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DC08AC"/>
    <w:multiLevelType w:val="hybridMultilevel"/>
    <w:tmpl w:val="C6B0E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13503F"/>
    <w:multiLevelType w:val="hybridMultilevel"/>
    <w:tmpl w:val="9B60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E2125"/>
    <w:multiLevelType w:val="hybridMultilevel"/>
    <w:tmpl w:val="726070C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266F61"/>
    <w:multiLevelType w:val="hybridMultilevel"/>
    <w:tmpl w:val="47BA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508AA"/>
    <w:multiLevelType w:val="hybridMultilevel"/>
    <w:tmpl w:val="8F285DB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114522"/>
    <w:multiLevelType w:val="hybridMultilevel"/>
    <w:tmpl w:val="F4C4A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AB4AB3"/>
    <w:multiLevelType w:val="hybridMultilevel"/>
    <w:tmpl w:val="128C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51312B"/>
    <w:multiLevelType w:val="hybridMultilevel"/>
    <w:tmpl w:val="E5988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E146D3"/>
    <w:multiLevelType w:val="multilevel"/>
    <w:tmpl w:val="B2E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32AC2"/>
    <w:multiLevelType w:val="hybridMultilevel"/>
    <w:tmpl w:val="3CF03918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60179"/>
    <w:multiLevelType w:val="multilevel"/>
    <w:tmpl w:val="7A580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3694B"/>
    <w:multiLevelType w:val="multilevel"/>
    <w:tmpl w:val="4B92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F3899"/>
    <w:multiLevelType w:val="hybridMultilevel"/>
    <w:tmpl w:val="A972E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0941F1"/>
    <w:multiLevelType w:val="multilevel"/>
    <w:tmpl w:val="11B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026A4"/>
    <w:multiLevelType w:val="hybridMultilevel"/>
    <w:tmpl w:val="3542B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A25BC6"/>
    <w:multiLevelType w:val="multilevel"/>
    <w:tmpl w:val="FB4A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6534C"/>
    <w:multiLevelType w:val="hybridMultilevel"/>
    <w:tmpl w:val="7E20F58E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7F344E"/>
    <w:multiLevelType w:val="hybridMultilevel"/>
    <w:tmpl w:val="9C12FBC2"/>
    <w:lvl w:ilvl="0" w:tplc="CEE84370">
      <w:numFmt w:val="bullet"/>
      <w:lvlText w:val="-"/>
      <w:lvlJc w:val="left"/>
      <w:pPr>
        <w:ind w:left="360" w:hanging="360"/>
      </w:pPr>
      <w:rPr>
        <w:rFonts w:ascii="Source Sans Pro" w:eastAsiaTheme="minorHAnsi" w:hAnsi="Source Sans Pro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7808914">
    <w:abstractNumId w:val="9"/>
  </w:num>
  <w:num w:numId="2" w16cid:durableId="505023288">
    <w:abstractNumId w:val="15"/>
  </w:num>
  <w:num w:numId="3" w16cid:durableId="313024574">
    <w:abstractNumId w:val="24"/>
  </w:num>
  <w:num w:numId="4" w16cid:durableId="1052733521">
    <w:abstractNumId w:val="1"/>
  </w:num>
  <w:num w:numId="5" w16cid:durableId="1824347043">
    <w:abstractNumId w:val="0"/>
  </w:num>
  <w:num w:numId="6" w16cid:durableId="2021466459">
    <w:abstractNumId w:val="29"/>
  </w:num>
  <w:num w:numId="7" w16cid:durableId="1326670511">
    <w:abstractNumId w:val="9"/>
  </w:num>
  <w:num w:numId="8" w16cid:durableId="1490292249">
    <w:abstractNumId w:val="9"/>
  </w:num>
  <w:num w:numId="9" w16cid:durableId="52315660">
    <w:abstractNumId w:val="9"/>
  </w:num>
  <w:num w:numId="10" w16cid:durableId="943222662">
    <w:abstractNumId w:val="17"/>
  </w:num>
  <w:num w:numId="11" w16cid:durableId="147599149">
    <w:abstractNumId w:val="9"/>
  </w:num>
  <w:num w:numId="12" w16cid:durableId="1290360443">
    <w:abstractNumId w:val="9"/>
  </w:num>
  <w:num w:numId="13" w16cid:durableId="1546020268">
    <w:abstractNumId w:val="9"/>
  </w:num>
  <w:num w:numId="14" w16cid:durableId="1068454217">
    <w:abstractNumId w:val="9"/>
  </w:num>
  <w:num w:numId="15" w16cid:durableId="1113474347">
    <w:abstractNumId w:val="9"/>
  </w:num>
  <w:num w:numId="16" w16cid:durableId="1675061637">
    <w:abstractNumId w:val="9"/>
  </w:num>
  <w:num w:numId="17" w16cid:durableId="840117748">
    <w:abstractNumId w:val="9"/>
  </w:num>
  <w:num w:numId="18" w16cid:durableId="2016415415">
    <w:abstractNumId w:val="9"/>
  </w:num>
  <w:num w:numId="19" w16cid:durableId="1021080419">
    <w:abstractNumId w:val="9"/>
  </w:num>
  <w:num w:numId="20" w16cid:durableId="254678601">
    <w:abstractNumId w:val="9"/>
  </w:num>
  <w:num w:numId="21" w16cid:durableId="483275937">
    <w:abstractNumId w:val="9"/>
  </w:num>
  <w:num w:numId="22" w16cid:durableId="1843010696">
    <w:abstractNumId w:val="9"/>
  </w:num>
  <w:num w:numId="23" w16cid:durableId="1064719614">
    <w:abstractNumId w:val="21"/>
  </w:num>
  <w:num w:numId="24" w16cid:durableId="1674869919">
    <w:abstractNumId w:val="9"/>
  </w:num>
  <w:num w:numId="25" w16cid:durableId="1915507374">
    <w:abstractNumId w:val="9"/>
  </w:num>
  <w:num w:numId="26" w16cid:durableId="644164393">
    <w:abstractNumId w:val="4"/>
  </w:num>
  <w:num w:numId="27" w16cid:durableId="1279145524">
    <w:abstractNumId w:val="9"/>
  </w:num>
  <w:num w:numId="28" w16cid:durableId="770124411">
    <w:abstractNumId w:val="30"/>
  </w:num>
  <w:num w:numId="29" w16cid:durableId="1391657158">
    <w:abstractNumId w:val="11"/>
  </w:num>
  <w:num w:numId="30" w16cid:durableId="1029379752">
    <w:abstractNumId w:val="8"/>
  </w:num>
  <w:num w:numId="31" w16cid:durableId="235432383">
    <w:abstractNumId w:val="27"/>
  </w:num>
  <w:num w:numId="32" w16cid:durableId="1898392100">
    <w:abstractNumId w:val="19"/>
  </w:num>
  <w:num w:numId="33" w16cid:durableId="452091679">
    <w:abstractNumId w:val="2"/>
  </w:num>
  <w:num w:numId="34" w16cid:durableId="2013753911">
    <w:abstractNumId w:val="18"/>
  </w:num>
  <w:num w:numId="35" w16cid:durableId="118572292">
    <w:abstractNumId w:val="10"/>
  </w:num>
  <w:num w:numId="36" w16cid:durableId="1851335002">
    <w:abstractNumId w:val="14"/>
  </w:num>
  <w:num w:numId="37" w16cid:durableId="982079966">
    <w:abstractNumId w:val="25"/>
  </w:num>
  <w:num w:numId="38" w16cid:durableId="543709928">
    <w:abstractNumId w:val="16"/>
  </w:num>
  <w:num w:numId="39" w16cid:durableId="926882338">
    <w:abstractNumId w:val="13"/>
  </w:num>
  <w:num w:numId="40" w16cid:durableId="1704474250">
    <w:abstractNumId w:val="3"/>
  </w:num>
  <w:num w:numId="41" w16cid:durableId="1371566458">
    <w:abstractNumId w:val="6"/>
  </w:num>
  <w:num w:numId="42" w16cid:durableId="700012833">
    <w:abstractNumId w:val="28"/>
  </w:num>
  <w:num w:numId="43" w16cid:durableId="503672191">
    <w:abstractNumId w:val="26"/>
  </w:num>
  <w:num w:numId="44" w16cid:durableId="1889368903">
    <w:abstractNumId w:val="12"/>
  </w:num>
  <w:num w:numId="45" w16cid:durableId="1799689327">
    <w:abstractNumId w:val="20"/>
  </w:num>
  <w:num w:numId="46" w16cid:durableId="1429887791">
    <w:abstractNumId w:val="7"/>
  </w:num>
  <w:num w:numId="47" w16cid:durableId="605967197">
    <w:abstractNumId w:val="5"/>
  </w:num>
  <w:num w:numId="48" w16cid:durableId="858591174">
    <w:abstractNumId w:val="23"/>
  </w:num>
  <w:num w:numId="49" w16cid:durableId="5324965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C7"/>
    <w:rsid w:val="00001D7C"/>
    <w:rsid w:val="00002D7C"/>
    <w:rsid w:val="000120D6"/>
    <w:rsid w:val="000142C9"/>
    <w:rsid w:val="00014CF5"/>
    <w:rsid w:val="00014CF7"/>
    <w:rsid w:val="00017B46"/>
    <w:rsid w:val="00017DAC"/>
    <w:rsid w:val="000274AD"/>
    <w:rsid w:val="00036E08"/>
    <w:rsid w:val="00036F36"/>
    <w:rsid w:val="0004042F"/>
    <w:rsid w:val="000429E8"/>
    <w:rsid w:val="00047832"/>
    <w:rsid w:val="000522C5"/>
    <w:rsid w:val="00053F90"/>
    <w:rsid w:val="00062141"/>
    <w:rsid w:val="00063099"/>
    <w:rsid w:val="00067760"/>
    <w:rsid w:val="00067C80"/>
    <w:rsid w:val="0007222A"/>
    <w:rsid w:val="00073B7A"/>
    <w:rsid w:val="00073F24"/>
    <w:rsid w:val="000779C5"/>
    <w:rsid w:val="00080A40"/>
    <w:rsid w:val="00080F06"/>
    <w:rsid w:val="00083E88"/>
    <w:rsid w:val="000859E7"/>
    <w:rsid w:val="00085E42"/>
    <w:rsid w:val="0008694F"/>
    <w:rsid w:val="00090342"/>
    <w:rsid w:val="00090484"/>
    <w:rsid w:val="00093B35"/>
    <w:rsid w:val="00097EC8"/>
    <w:rsid w:val="000A243C"/>
    <w:rsid w:val="000A34ED"/>
    <w:rsid w:val="000A4373"/>
    <w:rsid w:val="000A48A2"/>
    <w:rsid w:val="000A657B"/>
    <w:rsid w:val="000B06CA"/>
    <w:rsid w:val="000B296B"/>
    <w:rsid w:val="000B37F5"/>
    <w:rsid w:val="000B6C7D"/>
    <w:rsid w:val="000C0CA6"/>
    <w:rsid w:val="000C3822"/>
    <w:rsid w:val="000D0F18"/>
    <w:rsid w:val="000D1DE8"/>
    <w:rsid w:val="000F2C4B"/>
    <w:rsid w:val="001160C8"/>
    <w:rsid w:val="00117C0D"/>
    <w:rsid w:val="00117E61"/>
    <w:rsid w:val="00122C81"/>
    <w:rsid w:val="00126483"/>
    <w:rsid w:val="00134D03"/>
    <w:rsid w:val="00136D6C"/>
    <w:rsid w:val="00145932"/>
    <w:rsid w:val="00145934"/>
    <w:rsid w:val="00146206"/>
    <w:rsid w:val="00150248"/>
    <w:rsid w:val="00152CEA"/>
    <w:rsid w:val="00170708"/>
    <w:rsid w:val="00173A7F"/>
    <w:rsid w:val="00174232"/>
    <w:rsid w:val="00174897"/>
    <w:rsid w:val="0017552E"/>
    <w:rsid w:val="00176470"/>
    <w:rsid w:val="001902A2"/>
    <w:rsid w:val="001909C4"/>
    <w:rsid w:val="001929B9"/>
    <w:rsid w:val="00192C88"/>
    <w:rsid w:val="0019742D"/>
    <w:rsid w:val="001A1356"/>
    <w:rsid w:val="001A39AA"/>
    <w:rsid w:val="001A4009"/>
    <w:rsid w:val="001A535C"/>
    <w:rsid w:val="001A67AD"/>
    <w:rsid w:val="001B2881"/>
    <w:rsid w:val="001B4B17"/>
    <w:rsid w:val="001B5391"/>
    <w:rsid w:val="001B6444"/>
    <w:rsid w:val="001C177B"/>
    <w:rsid w:val="001C5451"/>
    <w:rsid w:val="001D2CFD"/>
    <w:rsid w:val="001D39D7"/>
    <w:rsid w:val="001D716D"/>
    <w:rsid w:val="001D78CC"/>
    <w:rsid w:val="001D7FEF"/>
    <w:rsid w:val="001E501D"/>
    <w:rsid w:val="001E5B97"/>
    <w:rsid w:val="001E7EBB"/>
    <w:rsid w:val="001F1330"/>
    <w:rsid w:val="001F2FA9"/>
    <w:rsid w:val="001F552F"/>
    <w:rsid w:val="001F7AFE"/>
    <w:rsid w:val="002021FA"/>
    <w:rsid w:val="00204F08"/>
    <w:rsid w:val="00205EAD"/>
    <w:rsid w:val="0021183F"/>
    <w:rsid w:val="00212908"/>
    <w:rsid w:val="00214A4A"/>
    <w:rsid w:val="00216E2F"/>
    <w:rsid w:val="002238E2"/>
    <w:rsid w:val="00223DF7"/>
    <w:rsid w:val="002256F7"/>
    <w:rsid w:val="002265E3"/>
    <w:rsid w:val="0022673B"/>
    <w:rsid w:val="002312BF"/>
    <w:rsid w:val="002348B5"/>
    <w:rsid w:val="002408DA"/>
    <w:rsid w:val="002414D7"/>
    <w:rsid w:val="00241D67"/>
    <w:rsid w:val="00242A8C"/>
    <w:rsid w:val="00250E3B"/>
    <w:rsid w:val="00257458"/>
    <w:rsid w:val="00260E7C"/>
    <w:rsid w:val="00260F91"/>
    <w:rsid w:val="0026535C"/>
    <w:rsid w:val="002656DC"/>
    <w:rsid w:val="00266A77"/>
    <w:rsid w:val="00266E30"/>
    <w:rsid w:val="0026766C"/>
    <w:rsid w:val="00270070"/>
    <w:rsid w:val="0027038C"/>
    <w:rsid w:val="0027097E"/>
    <w:rsid w:val="00276BB9"/>
    <w:rsid w:val="002802FB"/>
    <w:rsid w:val="00281AE3"/>
    <w:rsid w:val="002831AB"/>
    <w:rsid w:val="00286B72"/>
    <w:rsid w:val="0028735A"/>
    <w:rsid w:val="00290CBE"/>
    <w:rsid w:val="002922C3"/>
    <w:rsid w:val="00294E3B"/>
    <w:rsid w:val="00296209"/>
    <w:rsid w:val="002A04B8"/>
    <w:rsid w:val="002A080C"/>
    <w:rsid w:val="002A25C8"/>
    <w:rsid w:val="002A38D2"/>
    <w:rsid w:val="002B5C84"/>
    <w:rsid w:val="002B64AA"/>
    <w:rsid w:val="002C096F"/>
    <w:rsid w:val="002C145C"/>
    <w:rsid w:val="002C567B"/>
    <w:rsid w:val="002C715F"/>
    <w:rsid w:val="002D7D92"/>
    <w:rsid w:val="002E3228"/>
    <w:rsid w:val="002E432C"/>
    <w:rsid w:val="002E4EF8"/>
    <w:rsid w:val="002E64EC"/>
    <w:rsid w:val="002E7EB7"/>
    <w:rsid w:val="002F1FB2"/>
    <w:rsid w:val="002F337F"/>
    <w:rsid w:val="00301C16"/>
    <w:rsid w:val="00307FD9"/>
    <w:rsid w:val="003108FB"/>
    <w:rsid w:val="00313787"/>
    <w:rsid w:val="003144C1"/>
    <w:rsid w:val="003161BD"/>
    <w:rsid w:val="00325B90"/>
    <w:rsid w:val="00326641"/>
    <w:rsid w:val="00326EB2"/>
    <w:rsid w:val="00327FFC"/>
    <w:rsid w:val="00330F98"/>
    <w:rsid w:val="003333F8"/>
    <w:rsid w:val="00334639"/>
    <w:rsid w:val="003354E0"/>
    <w:rsid w:val="00337F52"/>
    <w:rsid w:val="003406CB"/>
    <w:rsid w:val="00341967"/>
    <w:rsid w:val="00342D7B"/>
    <w:rsid w:val="00343FD0"/>
    <w:rsid w:val="003442DE"/>
    <w:rsid w:val="00346DDE"/>
    <w:rsid w:val="003570FF"/>
    <w:rsid w:val="00363DC4"/>
    <w:rsid w:val="003676D1"/>
    <w:rsid w:val="0037036D"/>
    <w:rsid w:val="00373475"/>
    <w:rsid w:val="00373D95"/>
    <w:rsid w:val="003745C1"/>
    <w:rsid w:val="00376E39"/>
    <w:rsid w:val="00382971"/>
    <w:rsid w:val="00387229"/>
    <w:rsid w:val="0038765A"/>
    <w:rsid w:val="003903E4"/>
    <w:rsid w:val="003905A5"/>
    <w:rsid w:val="0039512A"/>
    <w:rsid w:val="003A29A4"/>
    <w:rsid w:val="003A3FD2"/>
    <w:rsid w:val="003A4034"/>
    <w:rsid w:val="003A6F8E"/>
    <w:rsid w:val="003A7EB3"/>
    <w:rsid w:val="003B1F4F"/>
    <w:rsid w:val="003C18B5"/>
    <w:rsid w:val="003C2381"/>
    <w:rsid w:val="003C3572"/>
    <w:rsid w:val="003C4A74"/>
    <w:rsid w:val="003C5FB5"/>
    <w:rsid w:val="003C7EB4"/>
    <w:rsid w:val="003D06AE"/>
    <w:rsid w:val="003D10AC"/>
    <w:rsid w:val="003D16F8"/>
    <w:rsid w:val="003D2992"/>
    <w:rsid w:val="003D346C"/>
    <w:rsid w:val="003E174B"/>
    <w:rsid w:val="0040128B"/>
    <w:rsid w:val="0040461A"/>
    <w:rsid w:val="0041273C"/>
    <w:rsid w:val="00420806"/>
    <w:rsid w:val="00422149"/>
    <w:rsid w:val="00423A2C"/>
    <w:rsid w:val="00435F9F"/>
    <w:rsid w:val="00440EC0"/>
    <w:rsid w:val="00441AA7"/>
    <w:rsid w:val="00443D07"/>
    <w:rsid w:val="004502F0"/>
    <w:rsid w:val="00451025"/>
    <w:rsid w:val="00453184"/>
    <w:rsid w:val="00454630"/>
    <w:rsid w:val="00461417"/>
    <w:rsid w:val="0046650C"/>
    <w:rsid w:val="0047020C"/>
    <w:rsid w:val="0047141C"/>
    <w:rsid w:val="0047484C"/>
    <w:rsid w:val="00476BF9"/>
    <w:rsid w:val="00477066"/>
    <w:rsid w:val="0048200F"/>
    <w:rsid w:val="00482A8F"/>
    <w:rsid w:val="00483345"/>
    <w:rsid w:val="00484FF1"/>
    <w:rsid w:val="00486004"/>
    <w:rsid w:val="00486CE3"/>
    <w:rsid w:val="004876FF"/>
    <w:rsid w:val="004927D6"/>
    <w:rsid w:val="00495EFF"/>
    <w:rsid w:val="004A11CC"/>
    <w:rsid w:val="004A2168"/>
    <w:rsid w:val="004A3093"/>
    <w:rsid w:val="004A634F"/>
    <w:rsid w:val="004B08F5"/>
    <w:rsid w:val="004B0B24"/>
    <w:rsid w:val="004B2C28"/>
    <w:rsid w:val="004B79F8"/>
    <w:rsid w:val="004B7BEA"/>
    <w:rsid w:val="004C0DB9"/>
    <w:rsid w:val="004C2C6B"/>
    <w:rsid w:val="004C7052"/>
    <w:rsid w:val="004D3626"/>
    <w:rsid w:val="004E083A"/>
    <w:rsid w:val="004E08B7"/>
    <w:rsid w:val="004E2123"/>
    <w:rsid w:val="004F3A23"/>
    <w:rsid w:val="004F3FAB"/>
    <w:rsid w:val="004F4D9A"/>
    <w:rsid w:val="004F7AAA"/>
    <w:rsid w:val="005001F9"/>
    <w:rsid w:val="005060F9"/>
    <w:rsid w:val="005069CD"/>
    <w:rsid w:val="00510B5A"/>
    <w:rsid w:val="00510FAD"/>
    <w:rsid w:val="00521211"/>
    <w:rsid w:val="00521B3C"/>
    <w:rsid w:val="00527970"/>
    <w:rsid w:val="00527EF2"/>
    <w:rsid w:val="005368C5"/>
    <w:rsid w:val="0054029F"/>
    <w:rsid w:val="00541D9A"/>
    <w:rsid w:val="00550EDC"/>
    <w:rsid w:val="00554557"/>
    <w:rsid w:val="0055578F"/>
    <w:rsid w:val="00556E15"/>
    <w:rsid w:val="005612B3"/>
    <w:rsid w:val="00567C7D"/>
    <w:rsid w:val="005700DD"/>
    <w:rsid w:val="00570393"/>
    <w:rsid w:val="00571ADC"/>
    <w:rsid w:val="00572BE8"/>
    <w:rsid w:val="00577AB4"/>
    <w:rsid w:val="00581073"/>
    <w:rsid w:val="00583A40"/>
    <w:rsid w:val="00584790"/>
    <w:rsid w:val="005848B7"/>
    <w:rsid w:val="005921D4"/>
    <w:rsid w:val="005933EA"/>
    <w:rsid w:val="00594EEF"/>
    <w:rsid w:val="0059586E"/>
    <w:rsid w:val="005A0C27"/>
    <w:rsid w:val="005A2CF9"/>
    <w:rsid w:val="005A40E5"/>
    <w:rsid w:val="005B02E7"/>
    <w:rsid w:val="005B26BC"/>
    <w:rsid w:val="005B39E7"/>
    <w:rsid w:val="005B3F1D"/>
    <w:rsid w:val="005B6AAD"/>
    <w:rsid w:val="005B7E35"/>
    <w:rsid w:val="005C003E"/>
    <w:rsid w:val="005C61DF"/>
    <w:rsid w:val="005D41A0"/>
    <w:rsid w:val="005D5117"/>
    <w:rsid w:val="005E1B91"/>
    <w:rsid w:val="005E48D9"/>
    <w:rsid w:val="005E5EAD"/>
    <w:rsid w:val="005F00E0"/>
    <w:rsid w:val="005F0F75"/>
    <w:rsid w:val="005F73C2"/>
    <w:rsid w:val="00601809"/>
    <w:rsid w:val="006061FD"/>
    <w:rsid w:val="0061543C"/>
    <w:rsid w:val="00616288"/>
    <w:rsid w:val="006177FB"/>
    <w:rsid w:val="00623D8B"/>
    <w:rsid w:val="0062472B"/>
    <w:rsid w:val="006257D0"/>
    <w:rsid w:val="00634B77"/>
    <w:rsid w:val="00636286"/>
    <w:rsid w:val="0064068D"/>
    <w:rsid w:val="00641352"/>
    <w:rsid w:val="00650BCB"/>
    <w:rsid w:val="006532DC"/>
    <w:rsid w:val="0065359F"/>
    <w:rsid w:val="0065772F"/>
    <w:rsid w:val="00660CBB"/>
    <w:rsid w:val="006639EB"/>
    <w:rsid w:val="00663E3D"/>
    <w:rsid w:val="006646DE"/>
    <w:rsid w:val="006705D1"/>
    <w:rsid w:val="00671E60"/>
    <w:rsid w:val="006751CD"/>
    <w:rsid w:val="00676A58"/>
    <w:rsid w:val="00680F20"/>
    <w:rsid w:val="006837B0"/>
    <w:rsid w:val="006908BA"/>
    <w:rsid w:val="00693D12"/>
    <w:rsid w:val="00694AF3"/>
    <w:rsid w:val="0069659C"/>
    <w:rsid w:val="006A1D0E"/>
    <w:rsid w:val="006A683A"/>
    <w:rsid w:val="006B2A2C"/>
    <w:rsid w:val="006B3DEB"/>
    <w:rsid w:val="006B569C"/>
    <w:rsid w:val="006C26E5"/>
    <w:rsid w:val="006C5F2F"/>
    <w:rsid w:val="006D13E3"/>
    <w:rsid w:val="006D1A64"/>
    <w:rsid w:val="006D24AB"/>
    <w:rsid w:val="006D2D2C"/>
    <w:rsid w:val="006D3B12"/>
    <w:rsid w:val="006E0D49"/>
    <w:rsid w:val="006E4B5F"/>
    <w:rsid w:val="006E6E09"/>
    <w:rsid w:val="006E7085"/>
    <w:rsid w:val="006F27EA"/>
    <w:rsid w:val="006F4E9D"/>
    <w:rsid w:val="006F7BD8"/>
    <w:rsid w:val="007048CB"/>
    <w:rsid w:val="00706CDB"/>
    <w:rsid w:val="0071059B"/>
    <w:rsid w:val="0071429B"/>
    <w:rsid w:val="0072332E"/>
    <w:rsid w:val="00724F8D"/>
    <w:rsid w:val="00725238"/>
    <w:rsid w:val="00731716"/>
    <w:rsid w:val="00733700"/>
    <w:rsid w:val="00733E42"/>
    <w:rsid w:val="007349B2"/>
    <w:rsid w:val="00734CE9"/>
    <w:rsid w:val="00743734"/>
    <w:rsid w:val="007505F8"/>
    <w:rsid w:val="0075489C"/>
    <w:rsid w:val="00754C1B"/>
    <w:rsid w:val="00756C49"/>
    <w:rsid w:val="00761D37"/>
    <w:rsid w:val="00762A8B"/>
    <w:rsid w:val="00772B75"/>
    <w:rsid w:val="00773047"/>
    <w:rsid w:val="00781D30"/>
    <w:rsid w:val="00783445"/>
    <w:rsid w:val="007839F0"/>
    <w:rsid w:val="007A0476"/>
    <w:rsid w:val="007A0AA9"/>
    <w:rsid w:val="007A0B2A"/>
    <w:rsid w:val="007A31FD"/>
    <w:rsid w:val="007A3390"/>
    <w:rsid w:val="007A3C8C"/>
    <w:rsid w:val="007A5573"/>
    <w:rsid w:val="007A5703"/>
    <w:rsid w:val="007A713E"/>
    <w:rsid w:val="007C3506"/>
    <w:rsid w:val="007C4840"/>
    <w:rsid w:val="007D17C2"/>
    <w:rsid w:val="007D370A"/>
    <w:rsid w:val="007E19C9"/>
    <w:rsid w:val="007E3B84"/>
    <w:rsid w:val="007E4278"/>
    <w:rsid w:val="007E4550"/>
    <w:rsid w:val="007E4648"/>
    <w:rsid w:val="007E4A94"/>
    <w:rsid w:val="007E7EDF"/>
    <w:rsid w:val="007F0E9A"/>
    <w:rsid w:val="007F3350"/>
    <w:rsid w:val="00801117"/>
    <w:rsid w:val="00801DF5"/>
    <w:rsid w:val="0080524F"/>
    <w:rsid w:val="008053ED"/>
    <w:rsid w:val="00813B6C"/>
    <w:rsid w:val="008169D4"/>
    <w:rsid w:val="00817C2B"/>
    <w:rsid w:val="00825FD5"/>
    <w:rsid w:val="008300A8"/>
    <w:rsid w:val="008308A8"/>
    <w:rsid w:val="00835A35"/>
    <w:rsid w:val="00836683"/>
    <w:rsid w:val="00840FAA"/>
    <w:rsid w:val="00856588"/>
    <w:rsid w:val="0086001D"/>
    <w:rsid w:val="008621AE"/>
    <w:rsid w:val="00862E37"/>
    <w:rsid w:val="008633F0"/>
    <w:rsid w:val="00863889"/>
    <w:rsid w:val="0087191F"/>
    <w:rsid w:val="00873202"/>
    <w:rsid w:val="008736DE"/>
    <w:rsid w:val="008737B5"/>
    <w:rsid w:val="008743B3"/>
    <w:rsid w:val="008756B9"/>
    <w:rsid w:val="00880432"/>
    <w:rsid w:val="008831D5"/>
    <w:rsid w:val="00883748"/>
    <w:rsid w:val="00884F82"/>
    <w:rsid w:val="00887635"/>
    <w:rsid w:val="00893405"/>
    <w:rsid w:val="0089606F"/>
    <w:rsid w:val="00897856"/>
    <w:rsid w:val="008A29D9"/>
    <w:rsid w:val="008A4498"/>
    <w:rsid w:val="008A4FAE"/>
    <w:rsid w:val="008B24D6"/>
    <w:rsid w:val="008B2CE1"/>
    <w:rsid w:val="008B789A"/>
    <w:rsid w:val="008C1F64"/>
    <w:rsid w:val="008C2667"/>
    <w:rsid w:val="008C36B6"/>
    <w:rsid w:val="008C57C3"/>
    <w:rsid w:val="008C6AD9"/>
    <w:rsid w:val="008D0668"/>
    <w:rsid w:val="008D1239"/>
    <w:rsid w:val="008D6D33"/>
    <w:rsid w:val="008E0BE0"/>
    <w:rsid w:val="008F0B12"/>
    <w:rsid w:val="008F1A93"/>
    <w:rsid w:val="0090054A"/>
    <w:rsid w:val="00901CA7"/>
    <w:rsid w:val="00902CC6"/>
    <w:rsid w:val="009059DA"/>
    <w:rsid w:val="00907540"/>
    <w:rsid w:val="009129C3"/>
    <w:rsid w:val="009153E5"/>
    <w:rsid w:val="00915C0C"/>
    <w:rsid w:val="00920D93"/>
    <w:rsid w:val="00924493"/>
    <w:rsid w:val="00934681"/>
    <w:rsid w:val="0093607F"/>
    <w:rsid w:val="009370B4"/>
    <w:rsid w:val="0094068F"/>
    <w:rsid w:val="00940723"/>
    <w:rsid w:val="00940759"/>
    <w:rsid w:val="009563F2"/>
    <w:rsid w:val="00963E18"/>
    <w:rsid w:val="00965CAC"/>
    <w:rsid w:val="00970B70"/>
    <w:rsid w:val="00971016"/>
    <w:rsid w:val="00971691"/>
    <w:rsid w:val="00972187"/>
    <w:rsid w:val="00972E30"/>
    <w:rsid w:val="00976AA4"/>
    <w:rsid w:val="0098159C"/>
    <w:rsid w:val="00981BF4"/>
    <w:rsid w:val="00984B2D"/>
    <w:rsid w:val="009864DD"/>
    <w:rsid w:val="00987A6F"/>
    <w:rsid w:val="00987FF5"/>
    <w:rsid w:val="00995048"/>
    <w:rsid w:val="009952E2"/>
    <w:rsid w:val="009961D0"/>
    <w:rsid w:val="009978C8"/>
    <w:rsid w:val="009A01C7"/>
    <w:rsid w:val="009A0ECF"/>
    <w:rsid w:val="009A4718"/>
    <w:rsid w:val="009A511D"/>
    <w:rsid w:val="009A74DF"/>
    <w:rsid w:val="009A75FF"/>
    <w:rsid w:val="009B097A"/>
    <w:rsid w:val="009B1616"/>
    <w:rsid w:val="009B305A"/>
    <w:rsid w:val="009C1355"/>
    <w:rsid w:val="009C7FA9"/>
    <w:rsid w:val="009D2116"/>
    <w:rsid w:val="009D524E"/>
    <w:rsid w:val="009D580B"/>
    <w:rsid w:val="009D7411"/>
    <w:rsid w:val="009E320D"/>
    <w:rsid w:val="009E4341"/>
    <w:rsid w:val="009E67CF"/>
    <w:rsid w:val="009F0DB5"/>
    <w:rsid w:val="009F1605"/>
    <w:rsid w:val="009F27DE"/>
    <w:rsid w:val="009F7DBF"/>
    <w:rsid w:val="00A02248"/>
    <w:rsid w:val="00A03E3A"/>
    <w:rsid w:val="00A1172A"/>
    <w:rsid w:val="00A141B3"/>
    <w:rsid w:val="00A1616B"/>
    <w:rsid w:val="00A22E53"/>
    <w:rsid w:val="00A26F3E"/>
    <w:rsid w:val="00A27F04"/>
    <w:rsid w:val="00A36E1D"/>
    <w:rsid w:val="00A412BF"/>
    <w:rsid w:val="00A41DEE"/>
    <w:rsid w:val="00A42A8F"/>
    <w:rsid w:val="00A43764"/>
    <w:rsid w:val="00A44646"/>
    <w:rsid w:val="00A4544A"/>
    <w:rsid w:val="00A5183E"/>
    <w:rsid w:val="00A52202"/>
    <w:rsid w:val="00A538BE"/>
    <w:rsid w:val="00A56D3C"/>
    <w:rsid w:val="00A63A53"/>
    <w:rsid w:val="00A63AEA"/>
    <w:rsid w:val="00A63E59"/>
    <w:rsid w:val="00A667AD"/>
    <w:rsid w:val="00A66F79"/>
    <w:rsid w:val="00A76591"/>
    <w:rsid w:val="00A76CE3"/>
    <w:rsid w:val="00A773BD"/>
    <w:rsid w:val="00A77734"/>
    <w:rsid w:val="00A86147"/>
    <w:rsid w:val="00A90145"/>
    <w:rsid w:val="00A92C49"/>
    <w:rsid w:val="00A94651"/>
    <w:rsid w:val="00AA14A3"/>
    <w:rsid w:val="00AA4054"/>
    <w:rsid w:val="00AB120E"/>
    <w:rsid w:val="00AB16DA"/>
    <w:rsid w:val="00AB23D0"/>
    <w:rsid w:val="00AB521E"/>
    <w:rsid w:val="00AB61B9"/>
    <w:rsid w:val="00AC05E7"/>
    <w:rsid w:val="00AC270C"/>
    <w:rsid w:val="00AC2883"/>
    <w:rsid w:val="00AC4D65"/>
    <w:rsid w:val="00AD3794"/>
    <w:rsid w:val="00AE14FE"/>
    <w:rsid w:val="00AE2F7D"/>
    <w:rsid w:val="00AE3DA9"/>
    <w:rsid w:val="00AE3EB4"/>
    <w:rsid w:val="00AE4231"/>
    <w:rsid w:val="00AF0576"/>
    <w:rsid w:val="00AF49EC"/>
    <w:rsid w:val="00AF7A6C"/>
    <w:rsid w:val="00B00999"/>
    <w:rsid w:val="00B03055"/>
    <w:rsid w:val="00B056A2"/>
    <w:rsid w:val="00B06695"/>
    <w:rsid w:val="00B07471"/>
    <w:rsid w:val="00B118A5"/>
    <w:rsid w:val="00B120FB"/>
    <w:rsid w:val="00B2049D"/>
    <w:rsid w:val="00B2167D"/>
    <w:rsid w:val="00B217ED"/>
    <w:rsid w:val="00B26B12"/>
    <w:rsid w:val="00B3515A"/>
    <w:rsid w:val="00B369F1"/>
    <w:rsid w:val="00B44487"/>
    <w:rsid w:val="00B45287"/>
    <w:rsid w:val="00B46766"/>
    <w:rsid w:val="00B50451"/>
    <w:rsid w:val="00B520C7"/>
    <w:rsid w:val="00B55B16"/>
    <w:rsid w:val="00B55C57"/>
    <w:rsid w:val="00B57DEA"/>
    <w:rsid w:val="00B60B2A"/>
    <w:rsid w:val="00B6148A"/>
    <w:rsid w:val="00B615C1"/>
    <w:rsid w:val="00B62C32"/>
    <w:rsid w:val="00B660EB"/>
    <w:rsid w:val="00B71D3D"/>
    <w:rsid w:val="00B77F89"/>
    <w:rsid w:val="00B80753"/>
    <w:rsid w:val="00B87C4D"/>
    <w:rsid w:val="00B91759"/>
    <w:rsid w:val="00B91B61"/>
    <w:rsid w:val="00B93BB0"/>
    <w:rsid w:val="00BA1DC0"/>
    <w:rsid w:val="00BA24EB"/>
    <w:rsid w:val="00BA322B"/>
    <w:rsid w:val="00BA4274"/>
    <w:rsid w:val="00BB63C1"/>
    <w:rsid w:val="00BB7055"/>
    <w:rsid w:val="00BB7C74"/>
    <w:rsid w:val="00BC3E26"/>
    <w:rsid w:val="00BC5BE2"/>
    <w:rsid w:val="00BC7283"/>
    <w:rsid w:val="00BC7682"/>
    <w:rsid w:val="00BE26CA"/>
    <w:rsid w:val="00BE28DC"/>
    <w:rsid w:val="00BE4FA1"/>
    <w:rsid w:val="00BE58F7"/>
    <w:rsid w:val="00BE7944"/>
    <w:rsid w:val="00BF03A0"/>
    <w:rsid w:val="00BF19F6"/>
    <w:rsid w:val="00BF42CC"/>
    <w:rsid w:val="00BF60E3"/>
    <w:rsid w:val="00BF631E"/>
    <w:rsid w:val="00BF6434"/>
    <w:rsid w:val="00C051E3"/>
    <w:rsid w:val="00C2187D"/>
    <w:rsid w:val="00C21A74"/>
    <w:rsid w:val="00C425E9"/>
    <w:rsid w:val="00C44C2C"/>
    <w:rsid w:val="00C45504"/>
    <w:rsid w:val="00C459BF"/>
    <w:rsid w:val="00C53D48"/>
    <w:rsid w:val="00C55922"/>
    <w:rsid w:val="00C567E4"/>
    <w:rsid w:val="00C61335"/>
    <w:rsid w:val="00C627C5"/>
    <w:rsid w:val="00C64322"/>
    <w:rsid w:val="00C64410"/>
    <w:rsid w:val="00C664FB"/>
    <w:rsid w:val="00C66600"/>
    <w:rsid w:val="00C70321"/>
    <w:rsid w:val="00C72DAF"/>
    <w:rsid w:val="00C72F5C"/>
    <w:rsid w:val="00C73C9E"/>
    <w:rsid w:val="00C77229"/>
    <w:rsid w:val="00C806AF"/>
    <w:rsid w:val="00C815D0"/>
    <w:rsid w:val="00C85B3A"/>
    <w:rsid w:val="00C87613"/>
    <w:rsid w:val="00C90D60"/>
    <w:rsid w:val="00C935C3"/>
    <w:rsid w:val="00C964D1"/>
    <w:rsid w:val="00CA6E75"/>
    <w:rsid w:val="00CB09A6"/>
    <w:rsid w:val="00CB0CA4"/>
    <w:rsid w:val="00CB18AE"/>
    <w:rsid w:val="00CB3BD4"/>
    <w:rsid w:val="00CB41DA"/>
    <w:rsid w:val="00CB735D"/>
    <w:rsid w:val="00CC1206"/>
    <w:rsid w:val="00CC1BF3"/>
    <w:rsid w:val="00CC1D2C"/>
    <w:rsid w:val="00CC2F43"/>
    <w:rsid w:val="00CC4923"/>
    <w:rsid w:val="00CC4E77"/>
    <w:rsid w:val="00CD091D"/>
    <w:rsid w:val="00CD2F4B"/>
    <w:rsid w:val="00CE36A6"/>
    <w:rsid w:val="00CE4876"/>
    <w:rsid w:val="00CE6BB0"/>
    <w:rsid w:val="00CF02D1"/>
    <w:rsid w:val="00CF3889"/>
    <w:rsid w:val="00D00D53"/>
    <w:rsid w:val="00D012E8"/>
    <w:rsid w:val="00D04EAF"/>
    <w:rsid w:val="00D06791"/>
    <w:rsid w:val="00D06C2B"/>
    <w:rsid w:val="00D10193"/>
    <w:rsid w:val="00D122C7"/>
    <w:rsid w:val="00D1243F"/>
    <w:rsid w:val="00D13FA5"/>
    <w:rsid w:val="00D20684"/>
    <w:rsid w:val="00D20E46"/>
    <w:rsid w:val="00D22B32"/>
    <w:rsid w:val="00D2437C"/>
    <w:rsid w:val="00D348B2"/>
    <w:rsid w:val="00D40B83"/>
    <w:rsid w:val="00D41CA2"/>
    <w:rsid w:val="00D473E9"/>
    <w:rsid w:val="00D47B7D"/>
    <w:rsid w:val="00D50816"/>
    <w:rsid w:val="00D50B80"/>
    <w:rsid w:val="00D52771"/>
    <w:rsid w:val="00D56C36"/>
    <w:rsid w:val="00D572D2"/>
    <w:rsid w:val="00D57639"/>
    <w:rsid w:val="00D613B4"/>
    <w:rsid w:val="00D731F2"/>
    <w:rsid w:val="00D7376C"/>
    <w:rsid w:val="00D741EF"/>
    <w:rsid w:val="00D752EB"/>
    <w:rsid w:val="00D818F0"/>
    <w:rsid w:val="00D8646F"/>
    <w:rsid w:val="00D86BA7"/>
    <w:rsid w:val="00D87621"/>
    <w:rsid w:val="00D9050F"/>
    <w:rsid w:val="00D920AB"/>
    <w:rsid w:val="00D92233"/>
    <w:rsid w:val="00D93A31"/>
    <w:rsid w:val="00DA47E7"/>
    <w:rsid w:val="00DB1DC4"/>
    <w:rsid w:val="00DB6922"/>
    <w:rsid w:val="00DB7B21"/>
    <w:rsid w:val="00DB7C78"/>
    <w:rsid w:val="00DC089B"/>
    <w:rsid w:val="00DC09C4"/>
    <w:rsid w:val="00DD2A8A"/>
    <w:rsid w:val="00DD4C0D"/>
    <w:rsid w:val="00DD572B"/>
    <w:rsid w:val="00DE1E0F"/>
    <w:rsid w:val="00DF3326"/>
    <w:rsid w:val="00DF3F42"/>
    <w:rsid w:val="00DF528B"/>
    <w:rsid w:val="00DF69DA"/>
    <w:rsid w:val="00E02E1E"/>
    <w:rsid w:val="00E0371A"/>
    <w:rsid w:val="00E06513"/>
    <w:rsid w:val="00E11D47"/>
    <w:rsid w:val="00E313C4"/>
    <w:rsid w:val="00E31C89"/>
    <w:rsid w:val="00E339D1"/>
    <w:rsid w:val="00E475F7"/>
    <w:rsid w:val="00E52334"/>
    <w:rsid w:val="00E538CC"/>
    <w:rsid w:val="00E55241"/>
    <w:rsid w:val="00E57363"/>
    <w:rsid w:val="00E60BEA"/>
    <w:rsid w:val="00E6306B"/>
    <w:rsid w:val="00E66618"/>
    <w:rsid w:val="00E709EE"/>
    <w:rsid w:val="00E70E94"/>
    <w:rsid w:val="00E724A0"/>
    <w:rsid w:val="00E74D1D"/>
    <w:rsid w:val="00E82628"/>
    <w:rsid w:val="00E83117"/>
    <w:rsid w:val="00E9194B"/>
    <w:rsid w:val="00E93D0A"/>
    <w:rsid w:val="00EA4198"/>
    <w:rsid w:val="00EA4524"/>
    <w:rsid w:val="00EB3841"/>
    <w:rsid w:val="00EB55CA"/>
    <w:rsid w:val="00EC14A0"/>
    <w:rsid w:val="00EC33D3"/>
    <w:rsid w:val="00EC626D"/>
    <w:rsid w:val="00EC7F4F"/>
    <w:rsid w:val="00ED1A5F"/>
    <w:rsid w:val="00ED3281"/>
    <w:rsid w:val="00EE1913"/>
    <w:rsid w:val="00EE2A46"/>
    <w:rsid w:val="00EE4AE8"/>
    <w:rsid w:val="00EF6F27"/>
    <w:rsid w:val="00EF7B37"/>
    <w:rsid w:val="00F00D23"/>
    <w:rsid w:val="00F01841"/>
    <w:rsid w:val="00F042B1"/>
    <w:rsid w:val="00F05173"/>
    <w:rsid w:val="00F06507"/>
    <w:rsid w:val="00F114A4"/>
    <w:rsid w:val="00F13C1A"/>
    <w:rsid w:val="00F1452C"/>
    <w:rsid w:val="00F14762"/>
    <w:rsid w:val="00F14E92"/>
    <w:rsid w:val="00F15206"/>
    <w:rsid w:val="00F17F21"/>
    <w:rsid w:val="00F22302"/>
    <w:rsid w:val="00F24C02"/>
    <w:rsid w:val="00F40AF5"/>
    <w:rsid w:val="00F44223"/>
    <w:rsid w:val="00F45EE7"/>
    <w:rsid w:val="00F46854"/>
    <w:rsid w:val="00F474AD"/>
    <w:rsid w:val="00F53BF2"/>
    <w:rsid w:val="00F55C60"/>
    <w:rsid w:val="00F56966"/>
    <w:rsid w:val="00F577D3"/>
    <w:rsid w:val="00F6142F"/>
    <w:rsid w:val="00F6163A"/>
    <w:rsid w:val="00F64F66"/>
    <w:rsid w:val="00F6591F"/>
    <w:rsid w:val="00F66C5D"/>
    <w:rsid w:val="00F720DD"/>
    <w:rsid w:val="00F72E55"/>
    <w:rsid w:val="00F75391"/>
    <w:rsid w:val="00F760B7"/>
    <w:rsid w:val="00F77679"/>
    <w:rsid w:val="00F80E5B"/>
    <w:rsid w:val="00F80F25"/>
    <w:rsid w:val="00F8112B"/>
    <w:rsid w:val="00F82402"/>
    <w:rsid w:val="00F84911"/>
    <w:rsid w:val="00F8702E"/>
    <w:rsid w:val="00F9196B"/>
    <w:rsid w:val="00F91E87"/>
    <w:rsid w:val="00F92F25"/>
    <w:rsid w:val="00F95B00"/>
    <w:rsid w:val="00F95B3C"/>
    <w:rsid w:val="00F96C84"/>
    <w:rsid w:val="00FA2C88"/>
    <w:rsid w:val="00FA3894"/>
    <w:rsid w:val="00FA7A48"/>
    <w:rsid w:val="00FB3784"/>
    <w:rsid w:val="00FB5769"/>
    <w:rsid w:val="00FC19AF"/>
    <w:rsid w:val="00FD1EF1"/>
    <w:rsid w:val="00FD2EE0"/>
    <w:rsid w:val="00FD3690"/>
    <w:rsid w:val="00FD488F"/>
    <w:rsid w:val="00FD51DF"/>
    <w:rsid w:val="00FE66A5"/>
    <w:rsid w:val="00FE6AC9"/>
    <w:rsid w:val="00FE794C"/>
    <w:rsid w:val="00FF2AE8"/>
    <w:rsid w:val="00FF2E9E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0FD36-65DD-0B4F-A937-45EB261E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BE4F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F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38E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position w:val="0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2238E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489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2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927D6"/>
    <w:pPr>
      <w:jc w:val="left"/>
    </w:pPr>
    <w:rPr>
      <w:rFonts w:ascii="Arial" w:eastAsia="Times New Roman" w:hAnsi="Arial" w:cs="Arial"/>
      <w:color w:val="2C2C2C"/>
      <w:position w:val="0"/>
      <w:sz w:val="14"/>
      <w:szCs w:val="14"/>
      <w:lang w:val="en-CA" w:eastAsia="zh-CN"/>
    </w:rPr>
  </w:style>
  <w:style w:type="character" w:customStyle="1" w:styleId="s1">
    <w:name w:val="s1"/>
    <w:basedOn w:val="DefaultParagraphFont"/>
    <w:rsid w:val="001C177B"/>
    <w:rPr>
      <w:color w:val="616161"/>
    </w:rPr>
  </w:style>
  <w:style w:type="character" w:customStyle="1" w:styleId="apple-converted-space">
    <w:name w:val="apple-converted-space"/>
    <w:basedOn w:val="DefaultParagraphFont"/>
    <w:rsid w:val="004C2C6B"/>
  </w:style>
  <w:style w:type="paragraph" w:styleId="Header">
    <w:name w:val="header"/>
    <w:basedOn w:val="Normal"/>
    <w:link w:val="Head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53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391"/>
    <w:rPr>
      <w:rFonts w:cs="Open Sans"/>
      <w:color w:val="747474" w:themeColor="background2" w:themeShade="80"/>
      <w:position w:val="8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B16D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0EC0"/>
  </w:style>
  <w:style w:type="character" w:customStyle="1" w:styleId="DateChar">
    <w:name w:val="Date Char"/>
    <w:basedOn w:val="DefaultParagraphFont"/>
    <w:link w:val="Date"/>
    <w:uiPriority w:val="99"/>
    <w:semiHidden/>
    <w:rsid w:val="00440EC0"/>
    <w:rPr>
      <w:rFonts w:cs="Open Sans"/>
      <w:color w:val="747474" w:themeColor="background2" w:themeShade="80"/>
      <w:position w:val="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ng-li-feli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0felixli.future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eddyli/Library/Group%20Containers/UBF8T346G9.Office/User%20Content.localized/Templates.localized/Combination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Combination Resume Template.dotx</Template>
  <TotalTime>1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</dc:creator>
  <cp:keywords/>
  <dc:description/>
  <cp:lastModifiedBy>Felix Li</cp:lastModifiedBy>
  <cp:revision>3</cp:revision>
  <cp:lastPrinted>2025-10-02T22:10:00Z</cp:lastPrinted>
  <dcterms:created xsi:type="dcterms:W3CDTF">2025-10-02T22:10:00Z</dcterms:created>
  <dcterms:modified xsi:type="dcterms:W3CDTF">2025-10-02T22:10:00Z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8e5d76ca-1b3b-4953-9ef9-1d942674a613</vt:lpwstr>
  </property>
</Properties>
</file>